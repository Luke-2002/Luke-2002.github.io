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8E68" w14:textId="77777777" w:rsidR="00816216" w:rsidRPr="00901096" w:rsidRDefault="00DE655E" w:rsidP="00141A4C">
      <w:pPr>
        <w:pStyle w:val="Title"/>
        <w:rPr>
          <w:color w:val="D59811" w:themeColor="accent3" w:themeShade="BF"/>
        </w:rPr>
      </w:pPr>
      <w:r w:rsidRPr="00901096">
        <w:rPr>
          <w:color w:val="D59811" w:themeColor="accent3" w:themeShade="BF"/>
        </w:rPr>
        <w:t>Olivia Anne Mott</w:t>
      </w:r>
    </w:p>
    <w:p w14:paraId="262DDBBD" w14:textId="196F29B4" w:rsidR="002A62AD" w:rsidRDefault="00EE382B" w:rsidP="00141A4C">
      <w:r>
        <w:t>2001 Holleman Dr. W Unit #0131 College Station, TX 77840</w:t>
      </w:r>
      <w:r w:rsidR="00141A4C">
        <w:t> | </w:t>
      </w:r>
      <w:r w:rsidR="00DE655E">
        <w:t>469-345-3375</w:t>
      </w:r>
      <w:r w:rsidR="00141A4C">
        <w:t> |</w:t>
      </w:r>
      <w:r w:rsidR="00141A4C" w:rsidRPr="002A62AD">
        <w:rPr>
          <w:color w:val="auto"/>
        </w:rPr>
        <w:t> </w:t>
      </w:r>
      <w:r w:rsidR="00F769BA">
        <w:t>olive</w:t>
      </w:r>
      <w:r>
        <w:t>am15@tamu.edu</w:t>
      </w:r>
    </w:p>
    <w:p w14:paraId="48539EBA" w14:textId="77777777" w:rsidR="006270A9" w:rsidRDefault="0000000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9ACB8B6B73F44ADBB562D9CD673F7D21"/>
          </w:placeholder>
          <w:temporary/>
          <w:showingPlcHdr/>
        </w:sdtPr>
        <w:sdtContent>
          <w:r w:rsidR="009D5933" w:rsidRPr="00901096">
            <w:rPr>
              <w:color w:val="D59811" w:themeColor="accent3" w:themeShade="BF"/>
            </w:rPr>
            <w:t>Objective</w:t>
          </w:r>
        </w:sdtContent>
      </w:sdt>
    </w:p>
    <w:p w14:paraId="4AFD20D5" w14:textId="77777777" w:rsidR="006270A9" w:rsidRDefault="00963B13">
      <w:r>
        <w:t>To serve</w:t>
      </w:r>
      <w:r w:rsidR="00B24271">
        <w:t xml:space="preserve"> with an attitude of gratitude, e</w:t>
      </w:r>
      <w:r>
        <w:t>ncourage others and treat them</w:t>
      </w:r>
      <w:r w:rsidR="00B24271">
        <w:t xml:space="preserve"> with respect at</w:t>
      </w:r>
      <w:r w:rsidR="00C72905">
        <w:t xml:space="preserve"> all times. To be a team player</w:t>
      </w:r>
      <w:r w:rsidR="00B24271">
        <w:t xml:space="preserve"> and be there for the customer. </w:t>
      </w:r>
    </w:p>
    <w:sdt>
      <w:sdtPr>
        <w:alias w:val="Education:"/>
        <w:tag w:val="Education:"/>
        <w:id w:val="807127995"/>
        <w:placeholder>
          <w:docPart w:val="4E7BD0E7DD6E4C209EAF7C4D3AA47245"/>
        </w:placeholder>
        <w:temporary/>
        <w:showingPlcHdr/>
      </w:sdtPr>
      <w:sdtContent>
        <w:p w14:paraId="6BE16E5B" w14:textId="77777777" w:rsidR="006270A9" w:rsidRDefault="009D5933">
          <w:pPr>
            <w:pStyle w:val="Heading1"/>
          </w:pPr>
          <w:r w:rsidRPr="00901096">
            <w:rPr>
              <w:color w:val="D59811" w:themeColor="accent3" w:themeShade="BF"/>
            </w:rPr>
            <w:t>Education</w:t>
          </w:r>
        </w:p>
      </w:sdtContent>
    </w:sdt>
    <w:p w14:paraId="464F7CCD" w14:textId="537DA53E" w:rsidR="00AC4B4D" w:rsidRDefault="0037570E" w:rsidP="00AC4B4D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Collin College</w:t>
      </w:r>
      <w:r w:rsidR="00AC4B4D">
        <w:rPr>
          <w:rFonts w:asciiTheme="majorHAnsi" w:hAnsiTheme="majorHAnsi"/>
          <w:b/>
          <w:bCs/>
          <w:sz w:val="24"/>
          <w:szCs w:val="24"/>
        </w:rPr>
        <w:t>: 2020-</w:t>
      </w:r>
      <w:r w:rsidR="00860DF1">
        <w:rPr>
          <w:rFonts w:asciiTheme="majorHAnsi" w:hAnsiTheme="majorHAnsi"/>
          <w:b/>
          <w:bCs/>
          <w:sz w:val="24"/>
          <w:szCs w:val="24"/>
        </w:rPr>
        <w:t>2022</w:t>
      </w:r>
    </w:p>
    <w:p w14:paraId="0FCF17BB" w14:textId="2E02B087" w:rsidR="00860DF1" w:rsidRPr="0037570E" w:rsidRDefault="00860DF1" w:rsidP="00392543">
      <w:pPr>
        <w:pStyle w:val="ListBullet"/>
        <w:numPr>
          <w:ilvl w:val="0"/>
          <w:numId w:val="31"/>
        </w:numPr>
      </w:pPr>
      <w:r>
        <w:rPr>
          <w:rFonts w:asciiTheme="majorHAnsi" w:hAnsiTheme="majorHAnsi"/>
        </w:rPr>
        <w:t>Associate of Liberal Arts</w:t>
      </w:r>
    </w:p>
    <w:p w14:paraId="383AEA49" w14:textId="7F685113" w:rsidR="0037570E" w:rsidRDefault="0037570E" w:rsidP="0037570E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Texas A&amp;M: 2022-2024</w:t>
      </w:r>
    </w:p>
    <w:p w14:paraId="5FFB426E" w14:textId="75627C1D" w:rsidR="0037570E" w:rsidRPr="0037570E" w:rsidRDefault="0037570E" w:rsidP="0037570E">
      <w:pPr>
        <w:pStyle w:val="ListBullet"/>
        <w:numPr>
          <w:ilvl w:val="0"/>
          <w:numId w:val="35"/>
        </w:numPr>
      </w:pPr>
      <w:r>
        <w:rPr>
          <w:rFonts w:asciiTheme="majorHAnsi" w:hAnsiTheme="majorHAnsi"/>
        </w:rPr>
        <w:t>Currently enrolled</w:t>
      </w:r>
    </w:p>
    <w:p w14:paraId="5E405A2C" w14:textId="43DF5005" w:rsidR="0037570E" w:rsidRPr="0037570E" w:rsidRDefault="0037570E" w:rsidP="0037570E">
      <w:pPr>
        <w:pStyle w:val="ListBullet"/>
        <w:numPr>
          <w:ilvl w:val="0"/>
          <w:numId w:val="35"/>
        </w:numPr>
      </w:pPr>
      <w:r>
        <w:rPr>
          <w:rFonts w:asciiTheme="majorHAnsi" w:hAnsiTheme="majorHAnsi"/>
        </w:rPr>
        <w:t xml:space="preserve">Pursing a Bachelor’s in Technology Management </w:t>
      </w:r>
    </w:p>
    <w:sdt>
      <w:sdtPr>
        <w:alias w:val="Experience:"/>
        <w:tag w:val="Experience:"/>
        <w:id w:val="171684534"/>
        <w:placeholder>
          <w:docPart w:val="23EEA121137E42E78007F4892F25D1B8"/>
        </w:placeholder>
        <w:temporary/>
        <w:showingPlcHdr/>
      </w:sdtPr>
      <w:sdtContent>
        <w:p w14:paraId="350EFD8F" w14:textId="77777777" w:rsidR="006270A9" w:rsidRDefault="009D5933">
          <w:pPr>
            <w:pStyle w:val="Heading1"/>
          </w:pPr>
          <w:r w:rsidRPr="00901096">
            <w:rPr>
              <w:color w:val="D59811" w:themeColor="accent3" w:themeShade="BF"/>
            </w:rPr>
            <w:t>Experience</w:t>
          </w:r>
        </w:p>
      </w:sdtContent>
    </w:sdt>
    <w:p w14:paraId="1E770656" w14:textId="72783D2C" w:rsidR="00AC4B4D" w:rsidRDefault="00AC4B4D" w:rsidP="00AC4B4D">
      <w:pPr>
        <w:pStyle w:val="Heading2"/>
      </w:pPr>
      <w:r>
        <w:t>Teller </w:t>
      </w:r>
      <w:r w:rsidR="00EE382B">
        <w:t xml:space="preserve">II </w:t>
      </w:r>
      <w:r>
        <w:t>| Texans Credit Union | - Feburary 2020-</w:t>
      </w:r>
      <w:r w:rsidR="00EE382B">
        <w:t xml:space="preserve"> August 2022</w:t>
      </w:r>
      <w:r>
        <w:t>(PART TIME)</w:t>
      </w:r>
    </w:p>
    <w:p w14:paraId="187EB17C" w14:textId="63AD6ECF" w:rsidR="00AC4B4D" w:rsidRDefault="00AC4B4D" w:rsidP="00AC4B4D">
      <w:pPr>
        <w:pStyle w:val="ListBullet"/>
        <w:tabs>
          <w:tab w:val="clear" w:pos="216"/>
          <w:tab w:val="num" w:pos="648"/>
        </w:tabs>
        <w:ind w:left="648"/>
      </w:pPr>
      <w:r>
        <w:t>As a teller, I was responsible for helping members with their basic banking needs. Whether it be withdrawal, deposit, transfer, or payment towards their loan, I was responsible. Being a teller, I deal with large cash transaction and checks of various amounts, having to be detailed oriented from counting cash to verifying a check is real. Also, Texan</w:t>
      </w:r>
      <w:r w:rsidR="00392543">
        <w:t>’</w:t>
      </w:r>
      <w:r>
        <w:t>s had a huge emphasis on customer service and treating our members like family, which taught me how to help members in a way that makes them feel as if we are family. We also oversaw auditing work for our platform members, verifying that all the needed information is there.</w:t>
      </w:r>
    </w:p>
    <w:p w14:paraId="1B222B9F" w14:textId="2EDD69BC" w:rsidR="006270A9" w:rsidRDefault="00462BAA">
      <w:pPr>
        <w:pStyle w:val="Heading2"/>
      </w:pPr>
      <w:r>
        <w:t>Red Cross Water Safety instructor</w:t>
      </w:r>
      <w:r w:rsidR="009D5933">
        <w:t> | </w:t>
      </w:r>
      <w:r>
        <w:t>Oak Point Center-City of Plano</w:t>
      </w:r>
      <w:r w:rsidR="009D5933">
        <w:t> | </w:t>
      </w:r>
      <w:r w:rsidR="00B0353D">
        <w:t>may 2015</w:t>
      </w:r>
      <w:r>
        <w:t>-</w:t>
      </w:r>
      <w:r w:rsidR="00EE382B">
        <w:t xml:space="preserve"> July </w:t>
      </w:r>
      <w:r w:rsidR="00697947">
        <w:t>2022</w:t>
      </w:r>
      <w:r>
        <w:t xml:space="preserve"> (part time)</w:t>
      </w:r>
    </w:p>
    <w:p w14:paraId="08F02FFB" w14:textId="7F070077" w:rsidR="006270A9" w:rsidRDefault="00492901" w:rsidP="00B0353D">
      <w:pPr>
        <w:pStyle w:val="ListBullet"/>
        <w:numPr>
          <w:ilvl w:val="0"/>
          <w:numId w:val="28"/>
        </w:numPr>
      </w:pPr>
      <w:r>
        <w:t>Teaching</w:t>
      </w:r>
      <w:r w:rsidR="00392543">
        <w:t xml:space="preserve"> </w:t>
      </w:r>
      <w:r w:rsidR="00462BAA">
        <w:t xml:space="preserve">infants to </w:t>
      </w:r>
      <w:r>
        <w:t>adults</w:t>
      </w:r>
      <w:r w:rsidR="00462BAA">
        <w:t xml:space="preserve"> </w:t>
      </w:r>
      <w:r w:rsidR="005F4D50">
        <w:t xml:space="preserve">on </w:t>
      </w:r>
      <w:r w:rsidR="00462BAA">
        <w:t>how to be safe in</w:t>
      </w:r>
      <w:r w:rsidR="00DE3CDF">
        <w:t xml:space="preserve"> and around the water</w:t>
      </w:r>
      <w:r>
        <w:t xml:space="preserve">. </w:t>
      </w:r>
      <w:r w:rsidR="00DE3CDF">
        <w:t xml:space="preserve"> </w:t>
      </w:r>
      <w:r>
        <w:t>Also, t</w:t>
      </w:r>
      <w:r w:rsidR="00DE3CDF">
        <w:t>each</w:t>
      </w:r>
      <w:r>
        <w:t>ing</w:t>
      </w:r>
      <w:r w:rsidR="00462BAA">
        <w:t xml:space="preserve"> survival and competitive swim strokes.  </w:t>
      </w:r>
      <w:r>
        <w:t xml:space="preserve">I was given the opportunity to teach a </w:t>
      </w:r>
      <w:r w:rsidR="005F4D50">
        <w:t>d</w:t>
      </w:r>
      <w:r w:rsidR="00462BAA">
        <w:t>iving</w:t>
      </w:r>
      <w:r w:rsidR="00DE3CDF">
        <w:t xml:space="preserve"> </w:t>
      </w:r>
      <w:r>
        <w:t xml:space="preserve">class. Day to day I needed to </w:t>
      </w:r>
      <w:r w:rsidR="00697947">
        <w:t>c</w:t>
      </w:r>
      <w:r w:rsidR="00DE3CDF">
        <w:t xml:space="preserve">ommunicate with parents on the progress of the students that I teach.   </w:t>
      </w:r>
    </w:p>
    <w:p w14:paraId="2DC55D27" w14:textId="77777777" w:rsidR="00B0353D" w:rsidRDefault="00B0353D" w:rsidP="004236DE">
      <w:pPr>
        <w:pStyle w:val="ListBullet"/>
        <w:numPr>
          <w:ilvl w:val="0"/>
          <w:numId w:val="0"/>
        </w:numPr>
        <w:tabs>
          <w:tab w:val="left" w:pos="5685"/>
        </w:tabs>
        <w:ind w:left="216" w:hanging="216"/>
        <w:rPr>
          <w:b/>
        </w:rPr>
      </w:pPr>
    </w:p>
    <w:sdt>
      <w:sdtPr>
        <w:alias w:val="Skills &amp; Abilities:"/>
        <w:tag w:val="Skills &amp; Abilities:"/>
        <w:id w:val="458624136"/>
        <w:placeholder>
          <w:docPart w:val="FC5C150DA71B41A692945B3581C90473"/>
        </w:placeholder>
        <w:temporary/>
        <w:showingPlcHdr/>
      </w:sdtPr>
      <w:sdtContent>
        <w:p w14:paraId="2B81E270" w14:textId="77777777" w:rsidR="00DE655E" w:rsidRDefault="00DE655E" w:rsidP="00DE655E">
          <w:pPr>
            <w:pStyle w:val="Heading1"/>
          </w:pPr>
          <w:r w:rsidRPr="00901096">
            <w:rPr>
              <w:color w:val="D59811" w:themeColor="accent3" w:themeShade="BF"/>
            </w:rPr>
            <w:t>Skills &amp; Abilities</w:t>
          </w:r>
        </w:p>
      </w:sdtContent>
    </w:sdt>
    <w:p w14:paraId="30D8B1F6" w14:textId="77777777" w:rsidR="00DE655E" w:rsidRDefault="005F4D50" w:rsidP="00DE655E">
      <w:pPr>
        <w:pStyle w:val="Heading2"/>
      </w:pPr>
      <w:r>
        <w:t xml:space="preserve">Computer </w:t>
      </w:r>
      <w:r w:rsidR="00660501">
        <w:t>Skills</w:t>
      </w:r>
      <w:r w:rsidR="00A13C5A">
        <w:t xml:space="preserve"> and other skills</w:t>
      </w:r>
    </w:p>
    <w:p w14:paraId="04300AF4" w14:textId="77777777" w:rsidR="005F4D50" w:rsidRDefault="005F4D50" w:rsidP="005F4D50">
      <w:pPr>
        <w:pStyle w:val="ListBullet"/>
      </w:pPr>
      <w:r>
        <w:t>Microsoft W</w:t>
      </w:r>
      <w:r w:rsidR="00660501">
        <w:t>ord</w:t>
      </w:r>
      <w:r>
        <w:t>, Excel and Power Point</w:t>
      </w:r>
      <w:r w:rsidR="00B0353D">
        <w:t xml:space="preserve"> </w:t>
      </w:r>
    </w:p>
    <w:p w14:paraId="4220EB49" w14:textId="77777777" w:rsidR="005F4D50" w:rsidRDefault="005F4D50" w:rsidP="005F4D50">
      <w:pPr>
        <w:pStyle w:val="ListBullet"/>
      </w:pPr>
      <w:r>
        <w:t>Python Programming</w:t>
      </w:r>
    </w:p>
    <w:p w14:paraId="03EF35A7" w14:textId="77777777" w:rsidR="005F4D50" w:rsidRDefault="005F4D50" w:rsidP="005F4D50">
      <w:pPr>
        <w:pStyle w:val="ListBullet"/>
      </w:pPr>
      <w:r>
        <w:t>Trouble shoot computers</w:t>
      </w:r>
    </w:p>
    <w:p w14:paraId="0AE9EAE3" w14:textId="6007D72C" w:rsidR="005F4D50" w:rsidRDefault="00AC4B4D" w:rsidP="005F4D50">
      <w:pPr>
        <w:pStyle w:val="ListBullet"/>
      </w:pPr>
      <w:r>
        <w:t>HTML Programming</w:t>
      </w:r>
    </w:p>
    <w:p w14:paraId="45E04BA7" w14:textId="3B5A0C7A" w:rsidR="00745B74" w:rsidRDefault="00AC4B4D" w:rsidP="00AC4B4D">
      <w:pPr>
        <w:pStyle w:val="ListBullet"/>
      </w:pPr>
      <w:r>
        <w:t xml:space="preserve">Detail Oriented </w:t>
      </w:r>
    </w:p>
    <w:p w14:paraId="089D83A2" w14:textId="052C2BBA" w:rsidR="00D75716" w:rsidRDefault="00D75716" w:rsidP="00AC4B4D">
      <w:pPr>
        <w:pStyle w:val="ListBullet"/>
      </w:pPr>
      <w:r>
        <w:t>Security Oriented</w:t>
      </w:r>
    </w:p>
    <w:sdt>
      <w:sdtPr>
        <w:alias w:val="Communication:"/>
        <w:tag w:val="Communication:"/>
        <w:id w:val="-1153840069"/>
        <w:placeholder>
          <w:docPart w:val="25247C777D3B47C894FA16B9C781FEC3"/>
        </w:placeholder>
        <w:temporary/>
        <w:showingPlcHdr/>
      </w:sdtPr>
      <w:sdtContent>
        <w:p w14:paraId="48C30F53" w14:textId="77777777" w:rsidR="00DE655E" w:rsidRDefault="00DE655E" w:rsidP="00DE655E">
          <w:pPr>
            <w:pStyle w:val="Heading2"/>
          </w:pPr>
          <w:r>
            <w:t>Communication</w:t>
          </w:r>
        </w:p>
      </w:sdtContent>
    </w:sdt>
    <w:p w14:paraId="05DFEB91" w14:textId="7DC94E01" w:rsidR="005F4D50" w:rsidRDefault="005F4D50" w:rsidP="00DE655E">
      <w:pPr>
        <w:pStyle w:val="ListBullet"/>
      </w:pPr>
      <w:r>
        <w:t xml:space="preserve">Group project of 4 people consisting of research, </w:t>
      </w:r>
      <w:r w:rsidR="00EE382B">
        <w:t>writing,</w:t>
      </w:r>
      <w:r>
        <w:t xml:space="preserve"> and presenting a product and trying to sell the said product to the class.</w:t>
      </w:r>
    </w:p>
    <w:sdt>
      <w:sdtPr>
        <w:alias w:val="Leadership:"/>
        <w:tag w:val="Leadership:"/>
        <w:id w:val="1837562325"/>
        <w:placeholder>
          <w:docPart w:val="489A900434124D8F95A10FEDBC6D89C5"/>
        </w:placeholder>
        <w:temporary/>
        <w:showingPlcHdr/>
      </w:sdtPr>
      <w:sdtContent>
        <w:p w14:paraId="7A5CBD6A" w14:textId="77777777" w:rsidR="00DE655E" w:rsidRDefault="00DE655E" w:rsidP="00DE655E">
          <w:pPr>
            <w:pStyle w:val="Heading2"/>
          </w:pPr>
          <w:r>
            <w:t>Leadership</w:t>
          </w:r>
        </w:p>
      </w:sdtContent>
    </w:sdt>
    <w:p w14:paraId="52DB7DFF" w14:textId="77777777" w:rsidR="00DE655E" w:rsidRDefault="00A13C5A" w:rsidP="00DE655E">
      <w:pPr>
        <w:pStyle w:val="ListBullet"/>
      </w:pPr>
      <w:r>
        <w:t xml:space="preserve">Volunteer </w:t>
      </w:r>
      <w:r w:rsidR="00DF1090">
        <w:t>M</w:t>
      </w:r>
      <w:r w:rsidR="00FD2563">
        <w:t xml:space="preserve">issions Trip to South Korea: </w:t>
      </w:r>
      <w:r w:rsidR="00DF1090">
        <w:t>July 21, 2017-August 3, 2017</w:t>
      </w:r>
    </w:p>
    <w:p w14:paraId="497D8E75" w14:textId="77777777" w:rsidR="00DF1090" w:rsidRDefault="00DF1090" w:rsidP="00DF1090">
      <w:pPr>
        <w:pStyle w:val="ListBullet"/>
        <w:numPr>
          <w:ilvl w:val="1"/>
          <w:numId w:val="21"/>
        </w:numPr>
      </w:pPr>
      <w:r>
        <w:t xml:space="preserve">Lead and taught children ages 4-12 during two different AWANA/Church camps.  Taught a nature and English grammar course to Korean students. Lead worship time.  </w:t>
      </w:r>
    </w:p>
    <w:p w14:paraId="70CEEAC7" w14:textId="7645B797" w:rsidR="00FD2563" w:rsidRDefault="00CD3506" w:rsidP="00FD2563">
      <w:pPr>
        <w:pStyle w:val="ListBullet"/>
      </w:pPr>
      <w:r>
        <w:t>Volunteer as k</w:t>
      </w:r>
      <w:r w:rsidR="00FD2563">
        <w:t xml:space="preserve">ids worship team leader at </w:t>
      </w:r>
      <w:r w:rsidR="00EE382B">
        <w:t>LifePoint</w:t>
      </w:r>
      <w:r w:rsidR="00FD2563">
        <w:t xml:space="preserve"> Plano Church: September 2015-January 2018</w:t>
      </w:r>
    </w:p>
    <w:p w14:paraId="4D11D10C" w14:textId="77777777" w:rsidR="00FD2563" w:rsidRDefault="00FD2563" w:rsidP="00FD2563">
      <w:pPr>
        <w:pStyle w:val="ListBullet"/>
        <w:numPr>
          <w:ilvl w:val="1"/>
          <w:numId w:val="21"/>
        </w:numPr>
      </w:pPr>
      <w:r>
        <w:t>Lead preschool-3</w:t>
      </w:r>
      <w:r w:rsidRPr="00FD2563">
        <w:rPr>
          <w:vertAlign w:val="superscript"/>
        </w:rPr>
        <w:t>rd</w:t>
      </w:r>
      <w:r>
        <w:t xml:space="preserve"> grade students with songs and motions on Sunday mornings.</w:t>
      </w:r>
    </w:p>
    <w:p w14:paraId="3F8DA3D5" w14:textId="77777777" w:rsidR="00FD2563" w:rsidRDefault="00FD2563" w:rsidP="00FD2563">
      <w:pPr>
        <w:pStyle w:val="ListBullet"/>
      </w:pPr>
      <w:r>
        <w:t>AWANA Bible Quiz Captain: 2015-2017</w:t>
      </w:r>
    </w:p>
    <w:p w14:paraId="37D3007D" w14:textId="34DE9BE2" w:rsidR="00226A7D" w:rsidRPr="00226A7D" w:rsidRDefault="00226A7D" w:rsidP="00226A7D">
      <w:pPr>
        <w:pStyle w:val="ListBullet"/>
        <w:numPr>
          <w:ilvl w:val="0"/>
          <w:numId w:val="29"/>
        </w:numPr>
      </w:pPr>
      <w:r w:rsidRPr="00226A7D">
        <w:t xml:space="preserve">Keeping my bible quiz team </w:t>
      </w:r>
      <w:r w:rsidR="00EE382B" w:rsidRPr="00226A7D">
        <w:t>organized and</w:t>
      </w:r>
      <w:r w:rsidRPr="00226A7D">
        <w:t xml:space="preserve"> encouraging the team each week.</w:t>
      </w:r>
    </w:p>
    <w:p w14:paraId="34C69AA5" w14:textId="77777777" w:rsidR="00226A7D" w:rsidRDefault="00451597" w:rsidP="00FD2563">
      <w:pPr>
        <w:pStyle w:val="ListBullet"/>
      </w:pPr>
      <w:r>
        <w:t>Volunteer Mission Trip to South Africa: July 27, 2019 – August 3, 2019</w:t>
      </w:r>
    </w:p>
    <w:p w14:paraId="4227809C" w14:textId="6898D398" w:rsidR="00451597" w:rsidRDefault="00451597" w:rsidP="00451597">
      <w:pPr>
        <w:pStyle w:val="ListBullet"/>
        <w:numPr>
          <w:ilvl w:val="1"/>
          <w:numId w:val="21"/>
        </w:numPr>
      </w:pPr>
      <w:r>
        <w:t xml:space="preserve">Lead the music group and was able to put on a </w:t>
      </w:r>
      <w:r w:rsidR="00EE382B">
        <w:t>three-day</w:t>
      </w:r>
      <w:r>
        <w:t xml:space="preserve"> camp for under privilege kids.</w:t>
      </w:r>
    </w:p>
    <w:p w14:paraId="1D11FE22" w14:textId="7752659D" w:rsidR="00CD3506" w:rsidRDefault="00451597" w:rsidP="003853E4">
      <w:pPr>
        <w:pStyle w:val="ListBullet"/>
      </w:pPr>
      <w:r>
        <w:t xml:space="preserve">Volunteer in </w:t>
      </w:r>
      <w:r w:rsidR="00EE382B">
        <w:t>kids’</w:t>
      </w:r>
      <w:r>
        <w:t xml:space="preserve"> ministry at church teaching the K-1</w:t>
      </w:r>
      <w:r w:rsidRPr="00451597">
        <w:rPr>
          <w:vertAlign w:val="superscript"/>
        </w:rPr>
        <w:t>st</w:t>
      </w:r>
      <w:r>
        <w:t xml:space="preserve"> grade kids</w:t>
      </w:r>
      <w:r w:rsidR="0048637A">
        <w:t xml:space="preserve"> </w:t>
      </w:r>
      <w:r w:rsidR="003853E4">
        <w:t xml:space="preserve">at Waterbrook Church </w:t>
      </w:r>
      <w:r w:rsidR="0048637A">
        <w:t>from 2018-2020</w:t>
      </w:r>
    </w:p>
    <w:p w14:paraId="3753EB2C" w14:textId="2EE6175A" w:rsidR="00CD3506" w:rsidRPr="003853E4" w:rsidRDefault="00CD3506" w:rsidP="003853E4">
      <w:pPr>
        <w:pStyle w:val="Heading1"/>
        <w:rPr>
          <w:color w:val="D59811" w:themeColor="accent3" w:themeShade="BF"/>
        </w:rPr>
      </w:pPr>
      <w:r w:rsidRPr="00901096">
        <w:rPr>
          <w:color w:val="D59811" w:themeColor="accent3" w:themeShade="BF"/>
        </w:rPr>
        <w:t>Awards and Activities</w:t>
      </w:r>
    </w:p>
    <w:p w14:paraId="359B57A5" w14:textId="478F9FFC" w:rsidR="003853E4" w:rsidRDefault="003853E4" w:rsidP="00CD3506">
      <w:pPr>
        <w:pStyle w:val="ListBullet"/>
      </w:pPr>
      <w:r>
        <w:t>Awarded Foundation scholarship twice from Collin College</w:t>
      </w:r>
    </w:p>
    <w:p w14:paraId="6BF95991" w14:textId="50776D6E" w:rsidR="00860DF1" w:rsidRDefault="00860DF1" w:rsidP="00860DF1">
      <w:pPr>
        <w:pStyle w:val="ListBullet"/>
      </w:pPr>
      <w:r>
        <w:t>Member of Phi Theta Kappa - April 2021</w:t>
      </w:r>
    </w:p>
    <w:p w14:paraId="5D84C679" w14:textId="4D54F021" w:rsidR="00745B74" w:rsidRDefault="00745B74" w:rsidP="003853E4">
      <w:pPr>
        <w:pStyle w:val="ListBullet"/>
        <w:numPr>
          <w:ilvl w:val="0"/>
          <w:numId w:val="0"/>
        </w:numPr>
        <w:ind w:left="216"/>
      </w:pPr>
    </w:p>
    <w:p w14:paraId="49BEF2A3" w14:textId="77777777" w:rsidR="00745B74" w:rsidRPr="00901096" w:rsidRDefault="00745B74" w:rsidP="00745B74">
      <w:pPr>
        <w:pStyle w:val="Heading1"/>
        <w:rPr>
          <w:color w:val="D59811" w:themeColor="accent3" w:themeShade="BF"/>
        </w:rPr>
      </w:pPr>
      <w:r w:rsidRPr="00901096">
        <w:rPr>
          <w:color w:val="D59811" w:themeColor="accent3" w:themeShade="BF"/>
        </w:rPr>
        <w:t xml:space="preserve">References </w:t>
      </w:r>
    </w:p>
    <w:p w14:paraId="3D6F3985" w14:textId="77777777" w:rsidR="00745B74" w:rsidRDefault="00745B74" w:rsidP="00745B74">
      <w:pPr>
        <w:pStyle w:val="ListBullet"/>
      </w:pPr>
      <w:r>
        <w:t>Available Upon Request</w:t>
      </w:r>
    </w:p>
    <w:p w14:paraId="6EFE8924" w14:textId="77777777" w:rsidR="00745B74" w:rsidRDefault="00745B74" w:rsidP="00745B74">
      <w:pPr>
        <w:pStyle w:val="ListBullet"/>
        <w:numPr>
          <w:ilvl w:val="0"/>
          <w:numId w:val="0"/>
        </w:numPr>
        <w:ind w:left="216" w:hanging="216"/>
      </w:pPr>
    </w:p>
    <w:p w14:paraId="35E02483" w14:textId="77777777" w:rsidR="00745B74" w:rsidRDefault="00745B74" w:rsidP="00745B74">
      <w:pPr>
        <w:pStyle w:val="ListBullet"/>
        <w:numPr>
          <w:ilvl w:val="0"/>
          <w:numId w:val="0"/>
        </w:numPr>
        <w:ind w:left="216" w:hanging="216"/>
      </w:pPr>
    </w:p>
    <w:p w14:paraId="72E587EF" w14:textId="77777777" w:rsidR="00745B74" w:rsidRDefault="00745B74" w:rsidP="00745B74">
      <w:pPr>
        <w:pStyle w:val="ListBullet"/>
        <w:numPr>
          <w:ilvl w:val="0"/>
          <w:numId w:val="0"/>
        </w:numPr>
        <w:ind w:left="216" w:hanging="216"/>
      </w:pPr>
    </w:p>
    <w:p w14:paraId="6A9CCD90" w14:textId="77777777" w:rsidR="00457757" w:rsidRDefault="00457757" w:rsidP="00457757">
      <w:pPr>
        <w:pStyle w:val="ListBullet"/>
        <w:numPr>
          <w:ilvl w:val="0"/>
          <w:numId w:val="0"/>
        </w:numPr>
        <w:ind w:left="216"/>
      </w:pPr>
    </w:p>
    <w:p w14:paraId="1C870354" w14:textId="77777777" w:rsidR="00457757" w:rsidRDefault="00457757" w:rsidP="00457757">
      <w:pPr>
        <w:pStyle w:val="ListBullet"/>
        <w:numPr>
          <w:ilvl w:val="0"/>
          <w:numId w:val="0"/>
        </w:numPr>
      </w:pPr>
    </w:p>
    <w:p w14:paraId="02976438" w14:textId="77777777" w:rsidR="00457757" w:rsidRDefault="00457757" w:rsidP="00457757">
      <w:pPr>
        <w:pStyle w:val="ListBullet"/>
        <w:numPr>
          <w:ilvl w:val="0"/>
          <w:numId w:val="0"/>
        </w:numPr>
        <w:ind w:left="216"/>
      </w:pPr>
    </w:p>
    <w:p w14:paraId="04EC5C63" w14:textId="77777777" w:rsidR="00CD3506" w:rsidRDefault="00CD3506" w:rsidP="00CD3506">
      <w:pPr>
        <w:pStyle w:val="Heading1"/>
      </w:pPr>
    </w:p>
    <w:p w14:paraId="7AA1039A" w14:textId="77777777" w:rsidR="00CD3506" w:rsidRDefault="00CD3506" w:rsidP="00CD3506">
      <w:pPr>
        <w:pStyle w:val="Heading1"/>
      </w:pPr>
    </w:p>
    <w:p w14:paraId="0E142047" w14:textId="77777777" w:rsidR="00CD3506" w:rsidRDefault="00CD3506" w:rsidP="00CD3506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3526F95E" w14:textId="77777777" w:rsidR="00CD3506" w:rsidRDefault="00CD3506" w:rsidP="00CD3506">
      <w:pPr>
        <w:pStyle w:val="ListBullet"/>
        <w:numPr>
          <w:ilvl w:val="0"/>
          <w:numId w:val="0"/>
        </w:numPr>
        <w:ind w:left="216" w:hanging="216"/>
      </w:pPr>
    </w:p>
    <w:p w14:paraId="3339601E" w14:textId="77777777" w:rsidR="00DE655E" w:rsidRPr="001B29CF" w:rsidRDefault="00DE655E" w:rsidP="00DE655E">
      <w:pPr>
        <w:pStyle w:val="ListBullet"/>
        <w:numPr>
          <w:ilvl w:val="0"/>
          <w:numId w:val="0"/>
        </w:numPr>
        <w:ind w:left="216" w:hanging="216"/>
      </w:pPr>
    </w:p>
    <w:sectPr w:rsidR="00DE655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F2F82" w14:textId="77777777" w:rsidR="00F5210C" w:rsidRDefault="00F5210C">
      <w:pPr>
        <w:spacing w:after="0"/>
      </w:pPr>
      <w:r>
        <w:separator/>
      </w:r>
    </w:p>
  </w:endnote>
  <w:endnote w:type="continuationSeparator" w:id="0">
    <w:p w14:paraId="3A581A78" w14:textId="77777777" w:rsidR="00F5210C" w:rsidRDefault="00F521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73D3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631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A3DF4" w14:textId="77777777" w:rsidR="00F5210C" w:rsidRDefault="00F5210C">
      <w:pPr>
        <w:spacing w:after="0"/>
      </w:pPr>
      <w:r>
        <w:separator/>
      </w:r>
    </w:p>
  </w:footnote>
  <w:footnote w:type="continuationSeparator" w:id="0">
    <w:p w14:paraId="5FE77DCD" w14:textId="77777777" w:rsidR="00F5210C" w:rsidRDefault="00F521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6ED12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1062"/>
        </w:tabs>
        <w:ind w:left="106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854AD1"/>
    <w:multiLevelType w:val="hybridMultilevel"/>
    <w:tmpl w:val="07302D98"/>
    <w:lvl w:ilvl="0" w:tplc="0A56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50D12"/>
    <w:multiLevelType w:val="hybridMultilevel"/>
    <w:tmpl w:val="D682CDDC"/>
    <w:lvl w:ilvl="0" w:tplc="0A56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1144D"/>
    <w:multiLevelType w:val="hybridMultilevel"/>
    <w:tmpl w:val="E1003EA2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C087443"/>
    <w:multiLevelType w:val="hybridMultilevel"/>
    <w:tmpl w:val="18E8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977D6"/>
    <w:multiLevelType w:val="hybridMultilevel"/>
    <w:tmpl w:val="31A60AE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B381031"/>
    <w:multiLevelType w:val="hybridMultilevel"/>
    <w:tmpl w:val="C43A5FD2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AE3214"/>
    <w:multiLevelType w:val="hybridMultilevel"/>
    <w:tmpl w:val="AEFEB96C"/>
    <w:lvl w:ilvl="0" w:tplc="5340236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D07F18"/>
    <w:multiLevelType w:val="hybridMultilevel"/>
    <w:tmpl w:val="20F84B46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7CA3261"/>
    <w:multiLevelType w:val="hybridMultilevel"/>
    <w:tmpl w:val="2580EB10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 w15:restartNumberingAfterBreak="0">
    <w:nsid w:val="5F337AF9"/>
    <w:multiLevelType w:val="hybridMultilevel"/>
    <w:tmpl w:val="F2820CE6"/>
    <w:lvl w:ilvl="0" w:tplc="65107DE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676D1"/>
    <w:multiLevelType w:val="hybridMultilevel"/>
    <w:tmpl w:val="0852ACB2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91F6A"/>
    <w:multiLevelType w:val="hybridMultilevel"/>
    <w:tmpl w:val="576430E2"/>
    <w:lvl w:ilvl="0" w:tplc="534023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18286199">
    <w:abstractNumId w:val="9"/>
  </w:num>
  <w:num w:numId="2" w16cid:durableId="886142910">
    <w:abstractNumId w:val="9"/>
    <w:lvlOverride w:ilvl="0">
      <w:startOverride w:val="1"/>
    </w:lvlOverride>
  </w:num>
  <w:num w:numId="3" w16cid:durableId="1421564068">
    <w:abstractNumId w:val="9"/>
    <w:lvlOverride w:ilvl="0">
      <w:startOverride w:val="1"/>
    </w:lvlOverride>
  </w:num>
  <w:num w:numId="4" w16cid:durableId="339352879">
    <w:abstractNumId w:val="9"/>
    <w:lvlOverride w:ilvl="0">
      <w:startOverride w:val="1"/>
    </w:lvlOverride>
  </w:num>
  <w:num w:numId="5" w16cid:durableId="1695570152">
    <w:abstractNumId w:val="8"/>
  </w:num>
  <w:num w:numId="6" w16cid:durableId="2035418003">
    <w:abstractNumId w:val="7"/>
  </w:num>
  <w:num w:numId="7" w16cid:durableId="1390421505">
    <w:abstractNumId w:val="6"/>
  </w:num>
  <w:num w:numId="8" w16cid:durableId="177936174">
    <w:abstractNumId w:val="5"/>
  </w:num>
  <w:num w:numId="9" w16cid:durableId="1295719781">
    <w:abstractNumId w:val="4"/>
  </w:num>
  <w:num w:numId="10" w16cid:durableId="1344432618">
    <w:abstractNumId w:val="3"/>
  </w:num>
  <w:num w:numId="11" w16cid:durableId="690299597">
    <w:abstractNumId w:val="2"/>
  </w:num>
  <w:num w:numId="12" w16cid:durableId="959994732">
    <w:abstractNumId w:val="1"/>
  </w:num>
  <w:num w:numId="13" w16cid:durableId="862135917">
    <w:abstractNumId w:val="0"/>
  </w:num>
  <w:num w:numId="14" w16cid:durableId="689449059">
    <w:abstractNumId w:val="16"/>
  </w:num>
  <w:num w:numId="15" w16cid:durableId="753816430">
    <w:abstractNumId w:val="24"/>
  </w:num>
  <w:num w:numId="16" w16cid:durableId="1497919377">
    <w:abstractNumId w:val="12"/>
  </w:num>
  <w:num w:numId="17" w16cid:durableId="1676880183">
    <w:abstractNumId w:val="21"/>
  </w:num>
  <w:num w:numId="18" w16cid:durableId="1502965612">
    <w:abstractNumId w:val="10"/>
  </w:num>
  <w:num w:numId="19" w16cid:durableId="1211265868">
    <w:abstractNumId w:val="31"/>
  </w:num>
  <w:num w:numId="20" w16cid:durableId="1804617460">
    <w:abstractNumId w:val="25"/>
  </w:num>
  <w:num w:numId="21" w16cid:durableId="1793354579">
    <w:abstractNumId w:val="11"/>
  </w:num>
  <w:num w:numId="22" w16cid:durableId="960964151">
    <w:abstractNumId w:val="18"/>
  </w:num>
  <w:num w:numId="23" w16cid:durableId="176234899">
    <w:abstractNumId w:val="30"/>
  </w:num>
  <w:num w:numId="24" w16cid:durableId="1947151588">
    <w:abstractNumId w:val="17"/>
  </w:num>
  <w:num w:numId="25" w16cid:durableId="278416221">
    <w:abstractNumId w:val="14"/>
  </w:num>
  <w:num w:numId="26" w16cid:durableId="2029217612">
    <w:abstractNumId w:val="13"/>
  </w:num>
  <w:num w:numId="27" w16cid:durableId="489249432">
    <w:abstractNumId w:val="26"/>
  </w:num>
  <w:num w:numId="28" w16cid:durableId="1021470268">
    <w:abstractNumId w:val="19"/>
  </w:num>
  <w:num w:numId="29" w16cid:durableId="122890801">
    <w:abstractNumId w:val="23"/>
  </w:num>
  <w:num w:numId="30" w16cid:durableId="271323597">
    <w:abstractNumId w:val="15"/>
  </w:num>
  <w:num w:numId="31" w16cid:durableId="433865177">
    <w:abstractNumId w:val="27"/>
  </w:num>
  <w:num w:numId="32" w16cid:durableId="541019989">
    <w:abstractNumId w:val="29"/>
  </w:num>
  <w:num w:numId="33" w16cid:durableId="1597518585">
    <w:abstractNumId w:val="22"/>
  </w:num>
  <w:num w:numId="34" w16cid:durableId="1786607918">
    <w:abstractNumId w:val="20"/>
  </w:num>
  <w:num w:numId="35" w16cid:durableId="21252721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5E"/>
    <w:rsid w:val="00006F63"/>
    <w:rsid w:val="000219CC"/>
    <w:rsid w:val="00080373"/>
    <w:rsid w:val="000A4F59"/>
    <w:rsid w:val="0013417D"/>
    <w:rsid w:val="00137F29"/>
    <w:rsid w:val="00141A4C"/>
    <w:rsid w:val="001B29CF"/>
    <w:rsid w:val="00226A7D"/>
    <w:rsid w:val="002535F7"/>
    <w:rsid w:val="0026317D"/>
    <w:rsid w:val="0028220F"/>
    <w:rsid w:val="002A62AD"/>
    <w:rsid w:val="00356C14"/>
    <w:rsid w:val="0037570E"/>
    <w:rsid w:val="003853E4"/>
    <w:rsid w:val="00392543"/>
    <w:rsid w:val="004236DE"/>
    <w:rsid w:val="00451597"/>
    <w:rsid w:val="00457757"/>
    <w:rsid w:val="00462BAA"/>
    <w:rsid w:val="0048637A"/>
    <w:rsid w:val="00492901"/>
    <w:rsid w:val="004C11B0"/>
    <w:rsid w:val="004C6775"/>
    <w:rsid w:val="005F4D50"/>
    <w:rsid w:val="00617B26"/>
    <w:rsid w:val="006270A9"/>
    <w:rsid w:val="00660501"/>
    <w:rsid w:val="00675956"/>
    <w:rsid w:val="00681034"/>
    <w:rsid w:val="00697947"/>
    <w:rsid w:val="00716FA6"/>
    <w:rsid w:val="00745B74"/>
    <w:rsid w:val="00816216"/>
    <w:rsid w:val="008344C5"/>
    <w:rsid w:val="00843F5A"/>
    <w:rsid w:val="00860DF1"/>
    <w:rsid w:val="0087734B"/>
    <w:rsid w:val="00885E55"/>
    <w:rsid w:val="00901096"/>
    <w:rsid w:val="00963B13"/>
    <w:rsid w:val="009D5933"/>
    <w:rsid w:val="009E170F"/>
    <w:rsid w:val="00A13C5A"/>
    <w:rsid w:val="00A86F88"/>
    <w:rsid w:val="00AC4B4D"/>
    <w:rsid w:val="00B0353D"/>
    <w:rsid w:val="00B24271"/>
    <w:rsid w:val="00B662A5"/>
    <w:rsid w:val="00B75D7E"/>
    <w:rsid w:val="00BC0DBB"/>
    <w:rsid w:val="00BD768D"/>
    <w:rsid w:val="00C61F8E"/>
    <w:rsid w:val="00C72905"/>
    <w:rsid w:val="00C72BE1"/>
    <w:rsid w:val="00CD0B0F"/>
    <w:rsid w:val="00CD3506"/>
    <w:rsid w:val="00D36336"/>
    <w:rsid w:val="00D75716"/>
    <w:rsid w:val="00DE24C4"/>
    <w:rsid w:val="00DE3CDF"/>
    <w:rsid w:val="00DE5B01"/>
    <w:rsid w:val="00DE655E"/>
    <w:rsid w:val="00DF1090"/>
    <w:rsid w:val="00E83E4B"/>
    <w:rsid w:val="00E93B64"/>
    <w:rsid w:val="00EE382B"/>
    <w:rsid w:val="00F5210C"/>
    <w:rsid w:val="00F769BA"/>
    <w:rsid w:val="00F96A4B"/>
    <w:rsid w:val="00F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36D3F"/>
  <w15:docId w15:val="{A11CCF8F-3A04-9E40-85B3-5B2C5392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tabs>
        <w:tab w:val="num" w:pos="216"/>
      </w:tabs>
      <w:spacing w:line="288" w:lineRule="auto"/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9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apePho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CB8B6B73F44ADBB562D9CD673F7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68BF4-1250-412F-8FB9-EDF9E90FBA13}"/>
      </w:docPartPr>
      <w:docPartBody>
        <w:p w:rsidR="00B752D8" w:rsidRDefault="00EE52DF">
          <w:pPr>
            <w:pStyle w:val="9ACB8B6B73F44ADBB562D9CD673F7D21"/>
          </w:pPr>
          <w:r>
            <w:t>Objective</w:t>
          </w:r>
        </w:p>
      </w:docPartBody>
    </w:docPart>
    <w:docPart>
      <w:docPartPr>
        <w:name w:val="4E7BD0E7DD6E4C209EAF7C4D3AA47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F641E-8AAA-444C-9862-C374F086FAD8}"/>
      </w:docPartPr>
      <w:docPartBody>
        <w:p w:rsidR="00B752D8" w:rsidRDefault="00EE52DF">
          <w:pPr>
            <w:pStyle w:val="4E7BD0E7DD6E4C209EAF7C4D3AA47245"/>
          </w:pPr>
          <w:r>
            <w:t>Education</w:t>
          </w:r>
        </w:p>
      </w:docPartBody>
    </w:docPart>
    <w:docPart>
      <w:docPartPr>
        <w:name w:val="23EEA121137E42E78007F4892F25D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4241F-1C01-4644-962A-9CFA7E8FE679}"/>
      </w:docPartPr>
      <w:docPartBody>
        <w:p w:rsidR="00B752D8" w:rsidRDefault="00EE52DF">
          <w:pPr>
            <w:pStyle w:val="23EEA121137E42E78007F4892F25D1B8"/>
          </w:pPr>
          <w:r>
            <w:t>Experience</w:t>
          </w:r>
        </w:p>
      </w:docPartBody>
    </w:docPart>
    <w:docPart>
      <w:docPartPr>
        <w:name w:val="FC5C150DA71B41A692945B3581C90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3613F-76C9-476A-A394-A3DF238972B8}"/>
      </w:docPartPr>
      <w:docPartBody>
        <w:p w:rsidR="00B752D8" w:rsidRDefault="00250327" w:rsidP="00250327">
          <w:pPr>
            <w:pStyle w:val="FC5C150DA71B41A692945B3581C90473"/>
          </w:pPr>
          <w:r>
            <w:t>Skills &amp; Abilities</w:t>
          </w:r>
        </w:p>
      </w:docPartBody>
    </w:docPart>
    <w:docPart>
      <w:docPartPr>
        <w:name w:val="25247C777D3B47C894FA16B9C781F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3970B-6283-414A-9E9F-DCCFA065B329}"/>
      </w:docPartPr>
      <w:docPartBody>
        <w:p w:rsidR="00B752D8" w:rsidRDefault="00250327" w:rsidP="00250327">
          <w:pPr>
            <w:pStyle w:val="25247C777D3B47C894FA16B9C781FEC3"/>
          </w:pPr>
          <w:r>
            <w:t>Communication</w:t>
          </w:r>
        </w:p>
      </w:docPartBody>
    </w:docPart>
    <w:docPart>
      <w:docPartPr>
        <w:name w:val="489A900434124D8F95A10FEDBC6D8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D3721-0E46-4676-A129-3033F0118980}"/>
      </w:docPartPr>
      <w:docPartBody>
        <w:p w:rsidR="00B752D8" w:rsidRDefault="00250327" w:rsidP="00250327">
          <w:pPr>
            <w:pStyle w:val="489A900434124D8F95A10FEDBC6D89C5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327"/>
    <w:rsid w:val="001B7455"/>
    <w:rsid w:val="001C7E03"/>
    <w:rsid w:val="002104CB"/>
    <w:rsid w:val="00250327"/>
    <w:rsid w:val="002E39DE"/>
    <w:rsid w:val="00386D2F"/>
    <w:rsid w:val="00536FDD"/>
    <w:rsid w:val="00627B08"/>
    <w:rsid w:val="00813C62"/>
    <w:rsid w:val="00B752D8"/>
    <w:rsid w:val="00C76E0F"/>
    <w:rsid w:val="00DC64C2"/>
    <w:rsid w:val="00E53822"/>
    <w:rsid w:val="00EB27C9"/>
    <w:rsid w:val="00ED2C4C"/>
    <w:rsid w:val="00EE52DF"/>
    <w:rsid w:val="00F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B8B6B73F44ADBB562D9CD673F7D21">
    <w:name w:val="9ACB8B6B73F44ADBB562D9CD673F7D21"/>
  </w:style>
  <w:style w:type="paragraph" w:customStyle="1" w:styleId="4E7BD0E7DD6E4C209EAF7C4D3AA47245">
    <w:name w:val="4E7BD0E7DD6E4C209EAF7C4D3AA47245"/>
  </w:style>
  <w:style w:type="paragraph" w:customStyle="1" w:styleId="23EEA121137E42E78007F4892F25D1B8">
    <w:name w:val="23EEA121137E42E78007F4892F25D1B8"/>
  </w:style>
  <w:style w:type="paragraph" w:customStyle="1" w:styleId="FC5C150DA71B41A692945B3581C90473">
    <w:name w:val="FC5C150DA71B41A692945B3581C90473"/>
    <w:rsid w:val="00250327"/>
  </w:style>
  <w:style w:type="paragraph" w:customStyle="1" w:styleId="25247C777D3B47C894FA16B9C781FEC3">
    <w:name w:val="25247C777D3B47C894FA16B9C781FEC3"/>
    <w:rsid w:val="00250327"/>
  </w:style>
  <w:style w:type="paragraph" w:customStyle="1" w:styleId="489A900434124D8F95A10FEDBC6D89C5">
    <w:name w:val="489A900434124D8F95A10FEDBC6D89C5"/>
    <w:rsid w:val="00250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3D0AF-F2C1-422D-9C0D-404A0B440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C:\Users\AgapePhot\AppData\Roaming\Microsoft\Templates\Resume (color).dotx</Template>
  <TotalTime>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AgapePhot</dc:creator>
  <cp:lastModifiedBy>Mott, Olivia</cp:lastModifiedBy>
  <cp:revision>2</cp:revision>
  <cp:lastPrinted>2020-01-10T15:27:00Z</cp:lastPrinted>
  <dcterms:created xsi:type="dcterms:W3CDTF">2022-10-18T03:34:00Z</dcterms:created>
  <dcterms:modified xsi:type="dcterms:W3CDTF">2022-10-18T03:34:00Z</dcterms:modified>
  <cp:version/>
</cp:coreProperties>
</file>